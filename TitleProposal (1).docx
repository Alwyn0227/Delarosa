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734F0" w14:textId="513460AB" w:rsidR="0027376F" w:rsidRPr="00246FC5" w:rsidRDefault="0027376F" w:rsidP="0027376F">
      <w:pPr>
        <w:tabs>
          <w:tab w:val="left" w:pos="1457"/>
        </w:tabs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Title Proposal </w:t>
      </w:r>
    </w:p>
    <w:p w14:paraId="7A996B8E" w14:textId="2497174D" w:rsidR="0027376F" w:rsidRDefault="00310E41" w:rsidP="0027376F">
      <w:pPr>
        <w:tabs>
          <w:tab w:val="left" w:pos="1457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CAPSTONE PROJECT TITLE</w:t>
      </w:r>
    </w:p>
    <w:p w14:paraId="49FD8D68" w14:textId="77777777" w:rsidR="0081430E" w:rsidRPr="00246FC5" w:rsidRDefault="0081430E" w:rsidP="0027376F">
      <w:pPr>
        <w:tabs>
          <w:tab w:val="left" w:pos="1457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888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1"/>
        <w:gridCol w:w="6496"/>
      </w:tblGrid>
      <w:tr w:rsidR="00B43EA5" w:rsidRPr="00246FC5" w14:paraId="5CAEEFAE" w14:textId="77777777" w:rsidTr="00592544">
        <w:trPr>
          <w:trHeight w:val="106"/>
        </w:trPr>
        <w:tc>
          <w:tcPr>
            <w:tcW w:w="2391" w:type="dxa"/>
            <w:tcBorders>
              <w:bottom w:val="nil"/>
            </w:tcBorders>
            <w:shd w:val="clear" w:color="auto" w:fill="auto"/>
          </w:tcPr>
          <w:p w14:paraId="25D5EE7D" w14:textId="77777777" w:rsidR="00B43EA5" w:rsidRPr="00246FC5" w:rsidRDefault="00B43EA5" w:rsidP="005925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46FC5">
              <w:rPr>
                <w:rFonts w:ascii="Times New Roman" w:hAnsi="Times New Roman"/>
                <w:color w:val="000000"/>
              </w:rPr>
              <w:t>Proponents/Researchers:</w:t>
            </w:r>
          </w:p>
        </w:tc>
        <w:tc>
          <w:tcPr>
            <w:tcW w:w="6496" w:type="dxa"/>
            <w:tcBorders>
              <w:bottom w:val="nil"/>
            </w:tcBorders>
            <w:shd w:val="clear" w:color="auto" w:fill="auto"/>
          </w:tcPr>
          <w:p w14:paraId="4F9A6B83" w14:textId="6B170BC1" w:rsidR="00B43EA5" w:rsidRDefault="00B43EA5" w:rsidP="00B43EA5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14:paraId="1B2B06C2" w14:textId="4381F168" w:rsidR="00D16D20" w:rsidRPr="00246FC5" w:rsidRDefault="00D16D20" w:rsidP="00B43EA5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43EA5" w:rsidRPr="00246FC5" w14:paraId="1A4CC3D0" w14:textId="77777777" w:rsidTr="00592544">
        <w:trPr>
          <w:trHeight w:val="106"/>
        </w:trPr>
        <w:tc>
          <w:tcPr>
            <w:tcW w:w="2391" w:type="dxa"/>
            <w:tcBorders>
              <w:bottom w:val="nil"/>
            </w:tcBorders>
            <w:shd w:val="clear" w:color="auto" w:fill="auto"/>
          </w:tcPr>
          <w:p w14:paraId="3E2DD0AF" w14:textId="77777777" w:rsidR="00B43EA5" w:rsidRPr="00246FC5" w:rsidRDefault="00B43EA5" w:rsidP="005925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46FC5">
              <w:rPr>
                <w:rFonts w:ascii="Times New Roman" w:hAnsi="Times New Roman"/>
                <w:color w:val="000000"/>
              </w:rPr>
              <w:t>Objectives of the Study:</w:t>
            </w:r>
          </w:p>
        </w:tc>
        <w:tc>
          <w:tcPr>
            <w:tcW w:w="6496" w:type="dxa"/>
            <w:tcBorders>
              <w:bottom w:val="nil"/>
            </w:tcBorders>
            <w:shd w:val="clear" w:color="auto" w:fill="auto"/>
          </w:tcPr>
          <w:p w14:paraId="7EABA7AE" w14:textId="3A8D8189" w:rsidR="00B43EA5" w:rsidRPr="00246FC5" w:rsidRDefault="005B3D50" w:rsidP="00592544">
            <w:pPr>
              <w:pStyle w:val="ListParagraph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SMART</w:t>
            </w:r>
          </w:p>
        </w:tc>
      </w:tr>
      <w:tr w:rsidR="00B43EA5" w:rsidRPr="00246FC5" w14:paraId="138ABC2A" w14:textId="77777777" w:rsidTr="00592544">
        <w:trPr>
          <w:trHeight w:val="113"/>
        </w:trPr>
        <w:tc>
          <w:tcPr>
            <w:tcW w:w="2391" w:type="dxa"/>
            <w:tcBorders>
              <w:top w:val="nil"/>
              <w:bottom w:val="nil"/>
            </w:tcBorders>
            <w:shd w:val="clear" w:color="auto" w:fill="auto"/>
          </w:tcPr>
          <w:p w14:paraId="0E00B0F2" w14:textId="77777777" w:rsidR="00B43EA5" w:rsidRPr="00246FC5" w:rsidRDefault="00B43EA5" w:rsidP="005925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496" w:type="dxa"/>
            <w:tcBorders>
              <w:top w:val="nil"/>
              <w:bottom w:val="nil"/>
            </w:tcBorders>
            <w:shd w:val="clear" w:color="auto" w:fill="auto"/>
          </w:tcPr>
          <w:p w14:paraId="4B90F819" w14:textId="77777777" w:rsidR="00B43EA5" w:rsidRPr="00246FC5" w:rsidRDefault="00B43EA5" w:rsidP="00592544">
            <w:pPr>
              <w:pStyle w:val="ListParagraph"/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43EA5" w:rsidRPr="00246FC5" w14:paraId="5CE2A676" w14:textId="77777777" w:rsidTr="00592544">
        <w:trPr>
          <w:trHeight w:val="532"/>
        </w:trPr>
        <w:tc>
          <w:tcPr>
            <w:tcW w:w="2391" w:type="dxa"/>
            <w:shd w:val="clear" w:color="auto" w:fill="auto"/>
          </w:tcPr>
          <w:p w14:paraId="4C614C02" w14:textId="77777777" w:rsidR="00B43EA5" w:rsidRPr="00246FC5" w:rsidRDefault="00B43EA5" w:rsidP="005925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46FC5">
              <w:rPr>
                <w:rFonts w:ascii="Times New Roman" w:hAnsi="Times New Roman"/>
                <w:color w:val="000000"/>
              </w:rPr>
              <w:t>Scope of the Study:</w:t>
            </w:r>
          </w:p>
        </w:tc>
        <w:tc>
          <w:tcPr>
            <w:tcW w:w="6496" w:type="dxa"/>
            <w:shd w:val="clear" w:color="auto" w:fill="auto"/>
          </w:tcPr>
          <w:p w14:paraId="4BADBDC5" w14:textId="77777777" w:rsidR="00B43EA5" w:rsidRPr="00246FC5" w:rsidRDefault="00B43EA5" w:rsidP="00592544">
            <w:pPr>
              <w:pStyle w:val="ListParagraph"/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14:paraId="63560E9F" w14:textId="77777777" w:rsidR="00B43EA5" w:rsidRPr="00246FC5" w:rsidRDefault="00B43EA5" w:rsidP="00592544">
            <w:pPr>
              <w:pStyle w:val="ListParagraph"/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14:paraId="777BE4B7" w14:textId="77777777" w:rsidR="00B43EA5" w:rsidRPr="00246FC5" w:rsidRDefault="00B43EA5" w:rsidP="00592544">
            <w:pPr>
              <w:pStyle w:val="ListParagraph"/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14:paraId="67024374" w14:textId="77777777" w:rsidR="00B43EA5" w:rsidRPr="00246FC5" w:rsidRDefault="00B43EA5" w:rsidP="005925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43EA5" w:rsidRPr="00246FC5" w14:paraId="56EE285F" w14:textId="77777777" w:rsidTr="00592544">
        <w:trPr>
          <w:trHeight w:val="525"/>
        </w:trPr>
        <w:tc>
          <w:tcPr>
            <w:tcW w:w="2391" w:type="dxa"/>
            <w:shd w:val="clear" w:color="auto" w:fill="auto"/>
          </w:tcPr>
          <w:p w14:paraId="7E18D73A" w14:textId="77777777" w:rsidR="00B43EA5" w:rsidRPr="00246FC5" w:rsidRDefault="00B43EA5" w:rsidP="005925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46FC5">
              <w:rPr>
                <w:rFonts w:ascii="Times New Roman" w:hAnsi="Times New Roman"/>
                <w:color w:val="000000"/>
              </w:rPr>
              <w:t>Limitations of the Study:</w:t>
            </w:r>
          </w:p>
        </w:tc>
        <w:tc>
          <w:tcPr>
            <w:tcW w:w="6496" w:type="dxa"/>
            <w:shd w:val="clear" w:color="auto" w:fill="auto"/>
          </w:tcPr>
          <w:p w14:paraId="1A05CE86" w14:textId="77777777" w:rsidR="00B43EA5" w:rsidRPr="00246FC5" w:rsidRDefault="00B43EA5" w:rsidP="00592544">
            <w:pPr>
              <w:pStyle w:val="ListParagraph"/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14:paraId="6BD0A74B" w14:textId="77777777" w:rsidR="00B43EA5" w:rsidRPr="00246FC5" w:rsidRDefault="00B43EA5" w:rsidP="00592544">
            <w:pPr>
              <w:pStyle w:val="ListParagraph"/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14:paraId="3EAEE66D" w14:textId="77777777" w:rsidR="00B43EA5" w:rsidRPr="00246FC5" w:rsidRDefault="00B43EA5" w:rsidP="005925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14:paraId="56CAB8F1" w14:textId="77777777" w:rsidR="00B43EA5" w:rsidRPr="00246FC5" w:rsidRDefault="00B43EA5" w:rsidP="00592544">
            <w:pPr>
              <w:pStyle w:val="ListParagraph"/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14:paraId="3A25CB1F" w14:textId="77777777" w:rsidR="00B43EA5" w:rsidRPr="00246FC5" w:rsidRDefault="00B43EA5" w:rsidP="005925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43EA5" w:rsidRPr="00246FC5" w14:paraId="5A176212" w14:textId="77777777" w:rsidTr="0081430E">
        <w:trPr>
          <w:trHeight w:val="3185"/>
        </w:trPr>
        <w:tc>
          <w:tcPr>
            <w:tcW w:w="2391" w:type="dxa"/>
            <w:shd w:val="clear" w:color="auto" w:fill="auto"/>
          </w:tcPr>
          <w:p w14:paraId="098FA2A0" w14:textId="1E600C83" w:rsidR="00B43EA5" w:rsidRPr="00246FC5" w:rsidRDefault="00B43EA5" w:rsidP="005925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46FC5">
              <w:rPr>
                <w:rFonts w:ascii="Times New Roman" w:hAnsi="Times New Roman"/>
                <w:color w:val="000000"/>
              </w:rPr>
              <w:t xml:space="preserve">Project Design/Development </w:t>
            </w:r>
            <w:r w:rsidR="0081430E">
              <w:rPr>
                <w:rFonts w:ascii="Times New Roman" w:hAnsi="Times New Roman"/>
                <w:color w:val="000000"/>
              </w:rPr>
              <w:t>Plan and Methodology</w:t>
            </w:r>
          </w:p>
        </w:tc>
        <w:tc>
          <w:tcPr>
            <w:tcW w:w="6496" w:type="dxa"/>
            <w:shd w:val="clear" w:color="auto" w:fill="auto"/>
          </w:tcPr>
          <w:p w14:paraId="665E8CFE" w14:textId="77777777" w:rsidR="00B43EA5" w:rsidRPr="00246FC5" w:rsidRDefault="00B43EA5" w:rsidP="00B43EA5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46FC5">
              <w:rPr>
                <w:rFonts w:ascii="Times New Roman" w:hAnsi="Times New Roman"/>
                <w:color w:val="000000"/>
              </w:rPr>
              <w:t>Program Specification</w:t>
            </w:r>
          </w:p>
          <w:p w14:paraId="5453E74E" w14:textId="77777777" w:rsidR="00B43EA5" w:rsidRPr="00246FC5" w:rsidRDefault="00B43EA5" w:rsidP="00592544">
            <w:pPr>
              <w:pStyle w:val="ListParagraph"/>
              <w:spacing w:after="0" w:line="240" w:lineRule="auto"/>
              <w:ind w:left="1440"/>
              <w:rPr>
                <w:rFonts w:ascii="Times New Roman" w:hAnsi="Times New Roman"/>
                <w:color w:val="000000"/>
              </w:rPr>
            </w:pPr>
          </w:p>
          <w:p w14:paraId="498C8BFE" w14:textId="77777777" w:rsidR="00B43EA5" w:rsidRPr="00246FC5" w:rsidRDefault="00B43EA5" w:rsidP="005925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14:paraId="2FE367D7" w14:textId="77777777" w:rsidR="00B43EA5" w:rsidRPr="00246FC5" w:rsidRDefault="00B43EA5" w:rsidP="005925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14:paraId="42137168" w14:textId="1E7D24E4" w:rsidR="00B43EA5" w:rsidRPr="00246FC5" w:rsidRDefault="00B43EA5" w:rsidP="00B43EA5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46FC5">
              <w:rPr>
                <w:rFonts w:ascii="Times New Roman" w:hAnsi="Times New Roman"/>
                <w:color w:val="000000"/>
              </w:rPr>
              <w:t>Software Specification</w:t>
            </w:r>
            <w:r w:rsidR="005B3D50">
              <w:rPr>
                <w:rFonts w:ascii="Times New Roman" w:hAnsi="Times New Roman"/>
                <w:color w:val="000000"/>
              </w:rPr>
              <w:t xml:space="preserve"> (development)</w:t>
            </w:r>
          </w:p>
          <w:p w14:paraId="7EF27580" w14:textId="77777777" w:rsidR="00B43EA5" w:rsidRPr="00246FC5" w:rsidRDefault="00B43EA5" w:rsidP="00592544">
            <w:pPr>
              <w:pStyle w:val="ListParagraph"/>
              <w:spacing w:after="0" w:line="240" w:lineRule="auto"/>
              <w:ind w:left="1440"/>
              <w:rPr>
                <w:rFonts w:ascii="Times New Roman" w:hAnsi="Times New Roman"/>
                <w:color w:val="000000"/>
              </w:rPr>
            </w:pPr>
          </w:p>
          <w:p w14:paraId="36929DB8" w14:textId="77777777" w:rsidR="00B43EA5" w:rsidRPr="00246FC5" w:rsidRDefault="00B43EA5" w:rsidP="00592544">
            <w:pPr>
              <w:pStyle w:val="ListParagraph"/>
              <w:spacing w:after="0" w:line="240" w:lineRule="auto"/>
              <w:ind w:left="1440"/>
              <w:rPr>
                <w:rFonts w:ascii="Times New Roman" w:hAnsi="Times New Roman"/>
                <w:color w:val="000000"/>
              </w:rPr>
            </w:pPr>
          </w:p>
          <w:p w14:paraId="18668358" w14:textId="77777777" w:rsidR="00B43EA5" w:rsidRPr="0081430E" w:rsidRDefault="00B43EA5" w:rsidP="0081430E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14:paraId="2FC9944C" w14:textId="77777777" w:rsidR="00B43EA5" w:rsidRPr="00246FC5" w:rsidRDefault="00B43EA5" w:rsidP="0059254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14:paraId="5116C7A5" w14:textId="5A5EDAFA" w:rsidR="00B43EA5" w:rsidRDefault="00B43EA5" w:rsidP="0059254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246FC5">
              <w:rPr>
                <w:rFonts w:ascii="Times New Roman" w:hAnsi="Times New Roman"/>
                <w:color w:val="000000"/>
              </w:rPr>
              <w:t>Hardware Specification</w:t>
            </w:r>
            <w:r w:rsidR="005B3D50">
              <w:rPr>
                <w:rFonts w:ascii="Times New Roman" w:hAnsi="Times New Roman"/>
                <w:color w:val="000000"/>
              </w:rPr>
              <w:t xml:space="preserve"> (computer specs and </w:t>
            </w:r>
            <w:bookmarkStart w:id="0" w:name="_GoBack"/>
            <w:bookmarkEnd w:id="0"/>
            <w:r w:rsidR="005B3D50">
              <w:rPr>
                <w:rFonts w:ascii="Times New Roman" w:hAnsi="Times New Roman"/>
                <w:color w:val="000000"/>
              </w:rPr>
              <w:t>Hardware if applicable</w:t>
            </w:r>
          </w:p>
          <w:p w14:paraId="04037E64" w14:textId="77777777" w:rsidR="005B3D50" w:rsidRDefault="005B3D50" w:rsidP="005B3D50">
            <w:pPr>
              <w:pStyle w:val="ListParagraph"/>
              <w:spacing w:after="0" w:line="240" w:lineRule="auto"/>
              <w:ind w:left="1440"/>
              <w:rPr>
                <w:rFonts w:ascii="Times New Roman" w:hAnsi="Times New Roman"/>
                <w:color w:val="000000"/>
              </w:rPr>
            </w:pPr>
          </w:p>
          <w:p w14:paraId="4BB344BF" w14:textId="77777777" w:rsidR="00D622CF" w:rsidRDefault="00D622CF" w:rsidP="00D622C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14:paraId="2755AD21" w14:textId="62FBEFA6" w:rsidR="00D622CF" w:rsidRDefault="00D622CF" w:rsidP="00D622C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Methodology (model)</w:t>
            </w:r>
          </w:p>
          <w:p w14:paraId="49E5D4A5" w14:textId="77777777" w:rsidR="00D622CF" w:rsidRDefault="00D622CF" w:rsidP="00D622C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14:paraId="111BA1C0" w14:textId="77777777" w:rsidR="00D622CF" w:rsidRDefault="00D622CF" w:rsidP="00D622C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14:paraId="6C18F420" w14:textId="77777777" w:rsidR="00D622CF" w:rsidRDefault="00D622CF" w:rsidP="00D622C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14:paraId="6293C5C8" w14:textId="376135B2" w:rsidR="00D622CF" w:rsidRPr="00D622CF" w:rsidRDefault="00D622CF" w:rsidP="00D622C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</w:tbl>
    <w:p w14:paraId="5E2D92AA" w14:textId="15148671" w:rsidR="0081430E" w:rsidRDefault="0081430E" w:rsidP="008143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DE44BE" w14:textId="2049C99A" w:rsidR="0081430E" w:rsidRDefault="0081430E" w:rsidP="0081430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Attested by:</w:t>
      </w:r>
    </w:p>
    <w:p w14:paraId="73241319" w14:textId="77777777" w:rsidR="0081430E" w:rsidRDefault="0081430E" w:rsidP="008143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000026" w14:textId="722A8CF5" w:rsidR="0081430E" w:rsidRPr="00ED6870" w:rsidRDefault="00F64D69" w:rsidP="0081430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MYRTEL S. BERNARDO, </w:t>
      </w:r>
      <w:proofErr w:type="spellStart"/>
      <w:r>
        <w:rPr>
          <w:rFonts w:ascii="Arial" w:hAnsi="Arial" w:cs="Arial"/>
          <w:b/>
        </w:rPr>
        <w:t>DEngCp</w:t>
      </w:r>
      <w:r w:rsidR="0081430E" w:rsidRPr="00ED6870">
        <w:rPr>
          <w:rFonts w:ascii="Arial" w:hAnsi="Arial" w:cs="Arial"/>
          <w:b/>
        </w:rPr>
        <w:t>E</w:t>
      </w:r>
      <w:proofErr w:type="spellEnd"/>
    </w:p>
    <w:p w14:paraId="3B1272B1" w14:textId="551707BD" w:rsidR="0081430E" w:rsidRDefault="0081430E" w:rsidP="0081430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Capstone</w:t>
      </w:r>
      <w:r w:rsidR="00F64D69">
        <w:rPr>
          <w:rFonts w:ascii="Arial" w:hAnsi="Arial" w:cs="Arial"/>
        </w:rPr>
        <w:t xml:space="preserve"> Project, Professor</w:t>
      </w:r>
    </w:p>
    <w:p w14:paraId="6C820A5B" w14:textId="77777777" w:rsidR="0081430E" w:rsidRDefault="0081430E" w:rsidP="0081430E">
      <w:pPr>
        <w:spacing w:after="0" w:line="240" w:lineRule="auto"/>
        <w:jc w:val="both"/>
        <w:rPr>
          <w:rFonts w:ascii="Arial" w:hAnsi="Arial" w:cs="Arial"/>
        </w:rPr>
      </w:pPr>
    </w:p>
    <w:p w14:paraId="53D441E3" w14:textId="6187200A" w:rsidR="0081430E" w:rsidRDefault="0081430E" w:rsidP="0081430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Approved by:</w:t>
      </w:r>
    </w:p>
    <w:p w14:paraId="78438823" w14:textId="77777777" w:rsidR="0081430E" w:rsidRDefault="0081430E" w:rsidP="0081430E">
      <w:pPr>
        <w:spacing w:after="0" w:line="240" w:lineRule="auto"/>
        <w:jc w:val="both"/>
        <w:rPr>
          <w:rFonts w:ascii="Arial" w:hAnsi="Arial" w:cs="Arial"/>
          <w:b/>
        </w:rPr>
      </w:pPr>
    </w:p>
    <w:p w14:paraId="51CAA891" w14:textId="6DD322B8" w:rsidR="0081430E" w:rsidRPr="00A55FE7" w:rsidRDefault="00F64D69" w:rsidP="0081430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MICHELLE M. CORTEZ, MIT</w:t>
      </w:r>
      <w:r w:rsidR="0081430E">
        <w:rPr>
          <w:rFonts w:ascii="Arial" w:hAnsi="Arial" w:cs="Arial"/>
          <w:b/>
        </w:rPr>
        <w:tab/>
      </w:r>
      <w:r w:rsidR="0081430E">
        <w:rPr>
          <w:rFonts w:ascii="Arial" w:hAnsi="Arial" w:cs="Arial"/>
          <w:b/>
        </w:rPr>
        <w:tab/>
      </w:r>
      <w:r w:rsidR="0081430E">
        <w:rPr>
          <w:rFonts w:ascii="Arial" w:hAnsi="Arial" w:cs="Arial"/>
          <w:b/>
        </w:rPr>
        <w:tab/>
      </w:r>
      <w:r w:rsidR="0081430E" w:rsidRPr="00ED6870">
        <w:rPr>
          <w:rFonts w:ascii="Arial" w:hAnsi="Arial" w:cs="Arial"/>
          <w:b/>
        </w:rPr>
        <w:tab/>
      </w:r>
      <w:r w:rsidR="0081430E" w:rsidRPr="00ED6870">
        <w:rPr>
          <w:rFonts w:ascii="Arial" w:hAnsi="Arial" w:cs="Arial"/>
          <w:b/>
        </w:rPr>
        <w:tab/>
      </w:r>
    </w:p>
    <w:p w14:paraId="7D3328E9" w14:textId="7FE52F7D" w:rsidR="00B43EA5" w:rsidRPr="0081430E" w:rsidRDefault="0081430E" w:rsidP="0081430E">
      <w:pPr>
        <w:spacing w:after="0" w:line="240" w:lineRule="auto"/>
        <w:rPr>
          <w:rFonts w:ascii="Times New Roman" w:hAnsi="Times New Roman"/>
          <w:sz w:val="24"/>
          <w:szCs w:val="24"/>
        </w:rPr>
        <w:sectPr w:rsidR="00B43EA5" w:rsidRPr="0081430E" w:rsidSect="0081430E">
          <w:headerReference w:type="default" r:id="rId8"/>
          <w:footerReference w:type="default" r:id="rId9"/>
          <w:pgSz w:w="12240" w:h="15840" w:code="1"/>
          <w:pgMar w:top="1440" w:right="1440" w:bottom="1440" w:left="2160" w:header="288" w:footer="288" w:gutter="0"/>
          <w:cols w:space="720"/>
          <w:docGrid w:linePitch="360"/>
        </w:sectPr>
      </w:pPr>
      <w:r>
        <w:rPr>
          <w:rFonts w:ascii="Arial" w:hAnsi="Arial" w:cs="Arial"/>
        </w:rPr>
        <w:t>Dean, IEAT</w:t>
      </w:r>
    </w:p>
    <w:p w14:paraId="4E8FC26C" w14:textId="77777777" w:rsidR="00735FC2" w:rsidRPr="0081430E" w:rsidRDefault="00735FC2" w:rsidP="0081430E"/>
    <w:sectPr w:rsidR="00735FC2" w:rsidRPr="0081430E" w:rsidSect="00870907">
      <w:headerReference w:type="default" r:id="rId10"/>
      <w:footerReference w:type="default" r:id="rId11"/>
      <w:pgSz w:w="12242" w:h="15842" w:code="1"/>
      <w:pgMar w:top="1440" w:right="1440" w:bottom="1440" w:left="216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2186A" w14:textId="77777777" w:rsidR="00C96C71" w:rsidRDefault="00C96C71" w:rsidP="00641320">
      <w:pPr>
        <w:spacing w:after="0" w:line="240" w:lineRule="auto"/>
      </w:pPr>
      <w:r>
        <w:separator/>
      </w:r>
    </w:p>
  </w:endnote>
  <w:endnote w:type="continuationSeparator" w:id="0">
    <w:p w14:paraId="6D26511E" w14:textId="77777777" w:rsidR="00C96C71" w:rsidRDefault="00C96C71" w:rsidP="00641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09F40" w14:textId="77777777" w:rsidR="0081430E" w:rsidRDefault="0081430E" w:rsidP="0081430E">
    <w:pPr>
      <w:pBdr>
        <w:bottom w:val="single" w:sz="12" w:space="1" w:color="000000"/>
      </w:pBdr>
      <w:spacing w:after="0"/>
    </w:pPr>
  </w:p>
  <w:p w14:paraId="035A23C2" w14:textId="77777777" w:rsidR="0081430E" w:rsidRDefault="00C96C71" w:rsidP="0081430E">
    <w:pPr>
      <w:spacing w:after="0"/>
      <w:jc w:val="center"/>
    </w:pPr>
    <w:hyperlink r:id="rId1">
      <w:r w:rsidR="0081430E">
        <w:rPr>
          <w:rFonts w:ascii="Arial" w:eastAsia="Arial" w:hAnsi="Arial" w:cs="Arial"/>
          <w:sz w:val="20"/>
          <w:szCs w:val="20"/>
          <w:u w:val="single"/>
        </w:rPr>
        <w:t>www.basc.edu.ph</w:t>
      </w:r>
    </w:hyperlink>
    <w:hyperlink r:id="rId2">
      <w:r w:rsidR="0081430E">
        <w:rPr>
          <w:rFonts w:ascii="Arial" w:eastAsia="Arial" w:hAnsi="Arial" w:cs="Arial"/>
          <w:sz w:val="20"/>
          <w:szCs w:val="20"/>
        </w:rPr>
        <w:t xml:space="preserve"> </w:t>
      </w:r>
    </w:hyperlink>
    <w:r w:rsidR="0081430E">
      <w:rPr>
        <w:rFonts w:ascii="Arial" w:eastAsia="Arial" w:hAnsi="Arial" w:cs="Arial"/>
        <w:sz w:val="20"/>
        <w:szCs w:val="20"/>
      </w:rPr>
      <w:t xml:space="preserve"> </w:t>
    </w:r>
    <w:proofErr w:type="gramStart"/>
    <w:r w:rsidR="0081430E">
      <w:rPr>
        <w:rFonts w:ascii="Arial" w:eastAsia="Arial" w:hAnsi="Arial" w:cs="Arial"/>
        <w:sz w:val="20"/>
        <w:szCs w:val="20"/>
      </w:rPr>
      <w:t>/  Email</w:t>
    </w:r>
    <w:proofErr w:type="gramEnd"/>
    <w:r w:rsidR="0081430E">
      <w:rPr>
        <w:rFonts w:ascii="Arial" w:eastAsia="Arial" w:hAnsi="Arial" w:cs="Arial"/>
        <w:sz w:val="20"/>
        <w:szCs w:val="20"/>
      </w:rPr>
      <w:t xml:space="preserve">: </w:t>
    </w:r>
    <w:r w:rsidR="0081430E">
      <w:rPr>
        <w:rFonts w:ascii="Arial" w:eastAsia="Arial" w:hAnsi="Arial" w:cs="Arial"/>
        <w:sz w:val="20"/>
        <w:szCs w:val="20"/>
        <w:u w:val="single"/>
      </w:rPr>
      <w:t>info@basc.edu.ph</w:t>
    </w:r>
  </w:p>
  <w:p w14:paraId="341A8439" w14:textId="77777777" w:rsidR="0081430E" w:rsidRDefault="0081430E" w:rsidP="0081430E">
    <w:pPr>
      <w:spacing w:after="0"/>
      <w:jc w:val="center"/>
    </w:pPr>
    <w:r>
      <w:rPr>
        <w:rFonts w:ascii="Arial" w:eastAsia="Arial" w:hAnsi="Arial" w:cs="Arial"/>
        <w:sz w:val="20"/>
        <w:szCs w:val="20"/>
      </w:rPr>
      <w:t>Telefax Nos: (044) 762-</w:t>
    </w:r>
    <w:proofErr w:type="gramStart"/>
    <w:r>
      <w:rPr>
        <w:rFonts w:ascii="Arial" w:eastAsia="Arial" w:hAnsi="Arial" w:cs="Arial"/>
        <w:sz w:val="20"/>
        <w:szCs w:val="20"/>
      </w:rPr>
      <w:t>1427  /</w:t>
    </w:r>
    <w:proofErr w:type="gramEnd"/>
    <w:r>
      <w:rPr>
        <w:rFonts w:ascii="Arial" w:eastAsia="Arial" w:hAnsi="Arial" w:cs="Arial"/>
        <w:sz w:val="20"/>
        <w:szCs w:val="20"/>
      </w:rPr>
      <w:t xml:space="preserve">  (044) 762-0120 </w:t>
    </w:r>
  </w:p>
  <w:p w14:paraId="301FDF34" w14:textId="4DB1D86F" w:rsidR="0081430E" w:rsidRDefault="0081430E" w:rsidP="0081430E">
    <w:pPr>
      <w:spacing w:after="0"/>
    </w:pPr>
    <w:r>
      <w:rPr>
        <w:rFonts w:ascii="Arial" w:eastAsia="Arial" w:hAnsi="Arial" w:cs="Arial"/>
        <w:sz w:val="16"/>
        <w:szCs w:val="16"/>
      </w:rPr>
      <w:t xml:space="preserve">BASC-IEAT-QSF-01/Rev.01 (02.03.2020)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62BCF" w14:textId="77777777" w:rsidR="006B116B" w:rsidRPr="00641320" w:rsidRDefault="006B116B" w:rsidP="006B116B">
    <w:pPr>
      <w:pStyle w:val="Header"/>
      <w:jc w:val="center"/>
      <w:rPr>
        <w:rFonts w:ascii="Jokerman" w:hAnsi="Jokerman"/>
        <w:sz w:val="24"/>
        <w:szCs w:val="24"/>
      </w:rPr>
    </w:pPr>
    <w:r w:rsidRPr="00641320">
      <w:rPr>
        <w:rFonts w:ascii="Jokerman" w:hAnsi="Jokerman"/>
        <w:color w:val="385623" w:themeColor="accent6" w:themeShade="80"/>
        <w:sz w:val="24"/>
        <w:szCs w:val="24"/>
      </w:rPr>
      <w:t>____________________________________________________________</w:t>
    </w:r>
  </w:p>
  <w:p w14:paraId="6B1B672F" w14:textId="77777777" w:rsidR="006B116B" w:rsidRPr="00B83D1B" w:rsidRDefault="00C96C71" w:rsidP="006B116B">
    <w:pPr>
      <w:pStyle w:val="Footer"/>
      <w:jc w:val="center"/>
      <w:rPr>
        <w:rFonts w:ascii="Arial" w:hAnsi="Arial" w:cs="Arial"/>
        <w:color w:val="000000" w:themeColor="text1"/>
        <w:sz w:val="20"/>
        <w:szCs w:val="20"/>
      </w:rPr>
    </w:pPr>
    <w:hyperlink r:id="rId1" w:history="1">
      <w:r w:rsidR="006B116B" w:rsidRPr="00B83D1B">
        <w:rPr>
          <w:rStyle w:val="Hyperlink"/>
          <w:rFonts w:ascii="Arial" w:hAnsi="Arial" w:cs="Arial"/>
          <w:color w:val="000000" w:themeColor="text1"/>
          <w:sz w:val="20"/>
          <w:szCs w:val="20"/>
        </w:rPr>
        <w:t>www.basc.edu.ph</w:t>
      </w:r>
    </w:hyperlink>
    <w:r w:rsidR="002A40EC">
      <w:rPr>
        <w:rFonts w:ascii="Arial" w:hAnsi="Arial" w:cs="Arial"/>
        <w:color w:val="000000" w:themeColor="text1"/>
        <w:sz w:val="20"/>
        <w:szCs w:val="20"/>
      </w:rPr>
      <w:t xml:space="preserve">  </w:t>
    </w:r>
  </w:p>
  <w:p w14:paraId="15525EC1" w14:textId="77777777" w:rsidR="006B116B" w:rsidRDefault="006B116B" w:rsidP="006B116B">
    <w:pPr>
      <w:pStyle w:val="Footer"/>
      <w:jc w:val="center"/>
      <w:rPr>
        <w:rFonts w:ascii="Arial" w:hAnsi="Arial" w:cs="Arial"/>
        <w:color w:val="000000" w:themeColor="text1"/>
        <w:sz w:val="20"/>
        <w:szCs w:val="20"/>
      </w:rPr>
    </w:pPr>
    <w:r w:rsidRPr="00B83D1B">
      <w:rPr>
        <w:rFonts w:ascii="Arial" w:hAnsi="Arial" w:cs="Arial"/>
        <w:color w:val="000000" w:themeColor="text1"/>
        <w:sz w:val="20"/>
        <w:szCs w:val="20"/>
      </w:rPr>
      <w:t>Telefax Nos:</w:t>
    </w:r>
    <w:r w:rsidR="000D6904">
      <w:rPr>
        <w:rFonts w:ascii="Arial" w:hAnsi="Arial" w:cs="Arial"/>
        <w:color w:val="000000" w:themeColor="text1"/>
        <w:sz w:val="20"/>
        <w:szCs w:val="20"/>
      </w:rPr>
      <w:t xml:space="preserve"> (044) 762-</w:t>
    </w:r>
    <w:proofErr w:type="gramStart"/>
    <w:r w:rsidR="000D6904">
      <w:rPr>
        <w:rFonts w:ascii="Arial" w:hAnsi="Arial" w:cs="Arial"/>
        <w:color w:val="000000" w:themeColor="text1"/>
        <w:sz w:val="20"/>
        <w:szCs w:val="20"/>
      </w:rPr>
      <w:t>1427  /</w:t>
    </w:r>
    <w:proofErr w:type="gramEnd"/>
    <w:r w:rsidR="00D42705">
      <w:rPr>
        <w:rFonts w:ascii="Arial" w:hAnsi="Arial" w:cs="Arial"/>
        <w:color w:val="000000" w:themeColor="text1"/>
        <w:sz w:val="20"/>
        <w:szCs w:val="20"/>
      </w:rPr>
      <w:t xml:space="preserve">  (044) 762</w:t>
    </w:r>
    <w:r w:rsidRPr="00B83D1B">
      <w:rPr>
        <w:rFonts w:ascii="Arial" w:hAnsi="Arial" w:cs="Arial"/>
        <w:color w:val="000000" w:themeColor="text1"/>
        <w:sz w:val="20"/>
        <w:szCs w:val="20"/>
      </w:rPr>
      <w:t>-0120</w:t>
    </w:r>
  </w:p>
  <w:p w14:paraId="1409BC27" w14:textId="77777777" w:rsidR="00855112" w:rsidRPr="008B2EAE" w:rsidRDefault="00855112" w:rsidP="006B116B">
    <w:pPr>
      <w:pStyle w:val="Footer"/>
      <w:jc w:val="center"/>
      <w:rPr>
        <w:rFonts w:ascii="Arial" w:hAnsi="Arial" w:cs="Arial"/>
        <w:color w:val="000000" w:themeColor="text1"/>
        <w:sz w:val="16"/>
        <w:szCs w:val="16"/>
      </w:rPr>
    </w:pPr>
  </w:p>
  <w:p w14:paraId="5483D3D2" w14:textId="77777777" w:rsidR="00855112" w:rsidRPr="008B2EAE" w:rsidRDefault="00EB0654" w:rsidP="00855112">
    <w:pPr>
      <w:pStyle w:val="Footer"/>
      <w:rPr>
        <w:rFonts w:ascii="Arial" w:hAnsi="Arial" w:cs="Arial"/>
        <w:color w:val="000000" w:themeColor="text1"/>
        <w:sz w:val="16"/>
        <w:szCs w:val="16"/>
      </w:rPr>
    </w:pPr>
    <w:r>
      <w:rPr>
        <w:rFonts w:ascii="Arial" w:hAnsi="Arial" w:cs="Arial"/>
        <w:color w:val="000000" w:themeColor="text1"/>
        <w:sz w:val="16"/>
        <w:szCs w:val="16"/>
      </w:rPr>
      <w:t>BASC-IEAT</w:t>
    </w:r>
    <w:r w:rsidR="00D42705">
      <w:rPr>
        <w:rFonts w:ascii="Arial" w:hAnsi="Arial" w:cs="Arial"/>
        <w:color w:val="000000" w:themeColor="text1"/>
        <w:sz w:val="16"/>
        <w:szCs w:val="16"/>
      </w:rPr>
      <w:t>-004-01</w:t>
    </w:r>
    <w:r w:rsidR="009A65D7" w:rsidRPr="008B2EAE">
      <w:rPr>
        <w:rFonts w:ascii="Arial" w:hAnsi="Arial" w:cs="Arial"/>
        <w:color w:val="000000" w:themeColor="text1"/>
        <w:sz w:val="16"/>
        <w:szCs w:val="16"/>
      </w:rPr>
      <w:t xml:space="preserve"> / Rev.0</w:t>
    </w:r>
    <w:r w:rsidR="00D42705">
      <w:rPr>
        <w:rFonts w:ascii="Arial" w:hAnsi="Arial" w:cs="Arial"/>
        <w:color w:val="000000" w:themeColor="text1"/>
        <w:sz w:val="16"/>
        <w:szCs w:val="16"/>
      </w:rPr>
      <w:t>0</w:t>
    </w:r>
    <w:r w:rsidR="009A65D7" w:rsidRPr="008B2EAE">
      <w:rPr>
        <w:rFonts w:ascii="Arial" w:hAnsi="Arial" w:cs="Arial"/>
        <w:color w:val="000000" w:themeColor="text1"/>
        <w:sz w:val="16"/>
        <w:szCs w:val="16"/>
      </w:rPr>
      <w:t xml:space="preserve"> (04.01.19)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DE8EA" w14:textId="77777777" w:rsidR="00C96C71" w:rsidRDefault="00C96C71" w:rsidP="00641320">
      <w:pPr>
        <w:spacing w:after="0" w:line="240" w:lineRule="auto"/>
      </w:pPr>
      <w:r>
        <w:separator/>
      </w:r>
    </w:p>
  </w:footnote>
  <w:footnote w:type="continuationSeparator" w:id="0">
    <w:p w14:paraId="18693B43" w14:textId="77777777" w:rsidR="00C96C71" w:rsidRDefault="00C96C71" w:rsidP="00641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B39E4" w14:textId="77777777" w:rsidR="0081430E" w:rsidRDefault="0081430E" w:rsidP="0081430E">
    <w:r>
      <w:rPr>
        <w:noProof/>
      </w:rPr>
      <mc:AlternateContent>
        <mc:Choice Requires="wpg">
          <w:drawing>
            <wp:anchor distT="0" distB="0" distL="0" distR="0" simplePos="0" relativeHeight="251667456" behindDoc="1" locked="0" layoutInCell="1" hidden="0" allowOverlap="1" wp14:anchorId="28E35143" wp14:editId="33B12E0A">
              <wp:simplePos x="0" y="0"/>
              <wp:positionH relativeFrom="column">
                <wp:posOffset>-76200</wp:posOffset>
              </wp:positionH>
              <wp:positionV relativeFrom="paragraph">
                <wp:posOffset>-97790</wp:posOffset>
              </wp:positionV>
              <wp:extent cx="6135370" cy="1136015"/>
              <wp:effectExtent l="0" t="0" r="0" b="26035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370" cy="1136015"/>
                        <a:chOff x="2350388" y="3181429"/>
                        <a:chExt cx="6136006" cy="1150831"/>
                      </a:xfrm>
                    </wpg:grpSpPr>
                    <wpg:grpSp>
                      <wpg:cNvPr id="10" name="Group 10"/>
                      <wpg:cNvGrpSpPr/>
                      <wpg:grpSpPr>
                        <a:xfrm>
                          <a:off x="2350388" y="3181429"/>
                          <a:ext cx="6136006" cy="1150831"/>
                          <a:chOff x="0" y="-46312"/>
                          <a:chExt cx="6136006" cy="1150831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44781" y="-46312"/>
                            <a:ext cx="5991225" cy="110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82AAB2" w14:textId="77777777" w:rsidR="0081430E" w:rsidRDefault="0081430E" w:rsidP="0081430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reeform 12"/>
                        <wps:cNvSpPr/>
                        <wps:spPr>
                          <a:xfrm>
                            <a:off x="76200" y="1104519"/>
                            <a:ext cx="5915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5025" h="120000" extrusionOk="0">
                                <a:moveTo>
                                  <a:pt x="0" y="0"/>
                                </a:moveTo>
                                <a:lnTo>
                                  <a:pt x="5915025" y="0"/>
                                </a:ln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rgbClr val="548235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Shape 7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972050" y="153035"/>
                            <a:ext cx="732790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Shape 8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8953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E35143" id="Group 9" o:spid="_x0000_s1026" style="position:absolute;margin-left:-6pt;margin-top:-7.7pt;width:483.1pt;height:89.45pt;z-index:-251649024;mso-wrap-distance-left:0;mso-wrap-distance-right:0;mso-width-relative:margin;mso-height-relative:margin" coordorigin="23503,31814" coordsize="61360,11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">
              <v:group id="Group 10" o:spid="_x0000_s1027" style="position:absolute;left:23503;top:31814;width:61360;height:11508" coordorigin=",-463" coordsize="61360,11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rect id="Rectangle 11" o:spid="_x0000_s1028" style="position:absolute;left:1447;top:-463;width:59913;height:11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oOMEA&#10;AADbAAAADwAAAGRycy9kb3ducmV2LnhtbERPzWrCQBC+F/oOyxR6qxtDkTa6CVoqVE826QNMs2M2&#10;mJ2N2VXTt3cFobf5+H5nUYy2E2cafOtYwXSSgCCunW65UfBTrV/eQPiArLFzTAr+yEORPz4sMNPu&#10;wt90LkMjYgj7DBWYEPpMSl8bsugnrieO3N4NFkOEQyP1gJcYbjuZJslMWmw5Nhjs6cNQfShPVsHu&#10;1VH6mfpV2dh3M/5W280RZ0o9P43LOYhAY/gX391fOs6fwu2XeIDM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qKDjBAAAA2wAAAA8AAAAAAAAAAAAAAAAAmAIAAGRycy9kb3du&#10;cmV2LnhtbFBLBQYAAAAABAAEAPUAAACGAwAAAAA=&#10;" filled="f" stroked="f">
                  <v:textbox inset="2.53958mm,2.53958mm,2.53958mm,2.53958mm">
                    <w:txbxContent>
                      <w:p w14:paraId="4B82AAB2" w14:textId="77777777" w:rsidR="0081430E" w:rsidRDefault="0081430E" w:rsidP="0081430E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 12" o:spid="_x0000_s1029" style="position:absolute;left:762;top:11045;width:59150;height:0;visibility:visible;mso-wrap-style:square;v-text-anchor:middle" coordsize="5915025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0JycIA&#10;AADbAAAADwAAAGRycy9kb3ducmV2LnhtbERPS2vCQBC+C/6HZYTezMYcSkmzSlCE0ktpKoXeptnJ&#10;Q7OzIbtNUn+9Wyh4m4/vOdluNp0YaXCtZQWbKAZBXFrdcq3g9HFcP4FwHlljZ5kU/JKD3Xa5yDDV&#10;duJ3GgtfixDCLkUFjfd9KqUrGzLoItsTB66yg0Ef4FBLPeAUwk0nkzh+lAZbDg0N9rRvqLwUP0ZB&#10;HrdyPOcVfzn9ubkek7fX74NU6mE1588gPM3+Lv53v+gwP4G/X8IB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DQnJwgAAANsAAAAPAAAAAAAAAAAAAAAAAJgCAABkcnMvZG93&#10;bnJldi54bWxQSwUGAAAAAAQABAD1AAAAhwMAAAAA&#10;" path="m,l5915025,e" filled="f" strokecolor="#548235" strokeweight="2.25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30" type="#_x0000_t75" style="position:absolute;left:49720;top:1530;width:7328;height:718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ePHPDAAAA2wAAAA8AAABkcnMvZG93bnJldi54bWxET1tLwzAUfh/4H8IRfBku8YJIbTqGMCa6&#10;wdwGez00p21cc1KauNZ/bwRhb+fju558PrpWnKkP1rOGu5kCQVx6Y7nWcNgvb59BhIhssPVMGn4o&#10;wLy4muSYGT/wJ513sRYphEOGGpoYu0zKUDbkMMx8R5y4yvcOY4J9LU2PQwp3rbxX6kk6tJwaGuzo&#10;taHytPt2GjYfx+Gxmm7t+ktV76Zar9TUHrW+uR4XLyAijfEi/ne/mTT/Af5+SQfI4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R48c8MAAADbAAAADwAAAAAAAAAAAAAAAACf&#10;AgAAZHJzL2Rvd25yZXYueG1sUEsFBgAAAAAEAAQA9wAAAI8DAAAAAA==&#10;">
                  <v:imagedata r:id="rId3" o:title=""/>
                </v:shape>
                <v:shape id="Shape 8" o:spid="_x0000_s1031" type="#_x0000_t75" style="position:absolute;width:8953;height:8763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LyTrEAAAA2wAAAA8AAABkcnMvZG93bnJldi54bWxET0trwkAQvhf8D8sIvZS6aVGpqWuwFsGK&#10;B1/0PGTHJCQ7G3a3mvbXu0LB23x8z5lmnWnEmZyvLCt4GSQgiHOrKy4UHA/L5zcQPiBrbCyTgl/y&#10;kM16D1NMtb3wjs77UIgYwj5FBWUIbSqlz0sy6Ae2JY7cyTqDIUJXSO3wEsNNI1+TZCwNVhwbSmxp&#10;UVJe73+Mgs59PE12o/X2azWSn4vvcZ38bY5KPfa7+TuIQF24i//dKx3nD+H2SzxAzq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6LyTrEAAAA2wAAAA8AAAAAAAAAAAAAAAAA&#10;nwIAAGRycy9kb3ducmV2LnhtbFBLBQYAAAAABAAEAPcAAACQAwAAAAA=&#10;">
                  <v:imagedata r:id="rId4" o:title=""/>
                </v:shape>
              </v:group>
            </v:group>
          </w:pict>
        </mc:Fallback>
      </mc:AlternateContent>
    </w:r>
    <w:r>
      <w:rPr>
        <w:rFonts w:ascii="Arial" w:eastAsia="Arial" w:hAnsi="Arial" w:cs="Arial"/>
        <w:i/>
        <w:sz w:val="20"/>
        <w:szCs w:val="20"/>
      </w:rPr>
      <w:t xml:space="preserve">                                       </w:t>
    </w:r>
  </w:p>
  <w:p w14:paraId="6B48C7C0" w14:textId="77777777" w:rsidR="0081430E" w:rsidRDefault="0081430E" w:rsidP="0081430E">
    <w:pPr>
      <w:spacing w:after="79"/>
      <w:ind w:left="-5" w:right="-15" w:hanging="10"/>
    </w:pPr>
    <w:r>
      <w:rPr>
        <w:rFonts w:ascii="Arial" w:eastAsia="Arial" w:hAnsi="Arial" w:cs="Arial"/>
        <w:sz w:val="20"/>
        <w:szCs w:val="20"/>
      </w:rPr>
      <w:t xml:space="preserve">                                                            </w:t>
    </w:r>
    <w:r>
      <w:rPr>
        <w:rFonts w:ascii="Arial" w:eastAsia="Arial" w:hAnsi="Arial" w:cs="Arial"/>
        <w:sz w:val="18"/>
        <w:szCs w:val="18"/>
      </w:rPr>
      <w:t>Republic of the Philippines</w:t>
    </w:r>
    <w:r>
      <w:rPr>
        <w:rFonts w:ascii="Arial" w:eastAsia="Arial" w:hAnsi="Arial" w:cs="Arial"/>
        <w:sz w:val="20"/>
        <w:szCs w:val="20"/>
      </w:rPr>
      <w:t xml:space="preserve"> </w:t>
    </w:r>
  </w:p>
  <w:p w14:paraId="62240E8E" w14:textId="77777777" w:rsidR="0081430E" w:rsidRDefault="0081430E" w:rsidP="0081430E">
    <w:pPr>
      <w:spacing w:after="72"/>
      <w:ind w:left="720"/>
    </w:pPr>
    <w:r>
      <w:rPr>
        <w:rFonts w:ascii="Arial" w:eastAsia="Arial" w:hAnsi="Arial" w:cs="Arial"/>
        <w:sz w:val="20"/>
        <w:szCs w:val="20"/>
      </w:rPr>
      <w:t xml:space="preserve">              </w:t>
    </w:r>
    <w:r>
      <w:rPr>
        <w:rFonts w:ascii="Arial" w:eastAsia="Arial" w:hAnsi="Arial" w:cs="Arial"/>
        <w:b/>
        <w:color w:val="385623"/>
        <w:sz w:val="24"/>
        <w:szCs w:val="24"/>
      </w:rPr>
      <w:t xml:space="preserve">BULACAN AGRICULTURAL STATE COLLEGE </w:t>
    </w:r>
  </w:p>
  <w:p w14:paraId="1C4F3687" w14:textId="77777777" w:rsidR="0081430E" w:rsidRDefault="0081430E" w:rsidP="0081430E">
    <w:pPr>
      <w:ind w:left="720"/>
    </w:pPr>
    <w:r>
      <w:rPr>
        <w:rFonts w:ascii="Arial" w:eastAsia="Arial" w:hAnsi="Arial" w:cs="Arial"/>
        <w:b/>
      </w:rPr>
      <w:t xml:space="preserve">               </w:t>
    </w:r>
    <w:r>
      <w:rPr>
        <w:rFonts w:ascii="Arial" w:eastAsia="Arial" w:hAnsi="Arial" w:cs="Arial"/>
        <w:b/>
        <w:sz w:val="20"/>
        <w:szCs w:val="20"/>
      </w:rPr>
      <w:t xml:space="preserve">Institute of Engineering and Applied Technology </w:t>
    </w:r>
  </w:p>
  <w:p w14:paraId="20780A49" w14:textId="662AD266" w:rsidR="00B43EA5" w:rsidRPr="0081430E" w:rsidRDefault="0081430E" w:rsidP="0081430E">
    <w:pPr>
      <w:ind w:left="730" w:right="-15" w:hanging="10"/>
    </w:pPr>
    <w:r>
      <w:rPr>
        <w:rFonts w:ascii="Arial" w:eastAsia="Arial" w:hAnsi="Arial" w:cs="Arial"/>
        <w:sz w:val="18"/>
        <w:szCs w:val="18"/>
      </w:rPr>
      <w:t xml:space="preserve">                                 </w:t>
    </w:r>
    <w:proofErr w:type="spellStart"/>
    <w:r>
      <w:rPr>
        <w:rFonts w:ascii="Arial" w:eastAsia="Arial" w:hAnsi="Arial" w:cs="Arial"/>
        <w:sz w:val="18"/>
        <w:szCs w:val="18"/>
      </w:rPr>
      <w:t>Pinaod</w:t>
    </w:r>
    <w:proofErr w:type="spellEnd"/>
    <w:r>
      <w:rPr>
        <w:rFonts w:ascii="Arial" w:eastAsia="Arial" w:hAnsi="Arial" w:cs="Arial"/>
        <w:sz w:val="18"/>
        <w:szCs w:val="18"/>
      </w:rPr>
      <w:t xml:space="preserve">, San Ildefonso, Bulacan, Philippines 3010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47B49" w14:textId="68D538D8" w:rsidR="00001B78" w:rsidRPr="00C06A21" w:rsidRDefault="00BB53D8" w:rsidP="00001B78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4E045F7B" wp14:editId="7CE08655">
          <wp:simplePos x="0" y="0"/>
          <wp:positionH relativeFrom="column">
            <wp:posOffset>5041457</wp:posOffset>
          </wp:positionH>
          <wp:positionV relativeFrom="paragraph">
            <wp:posOffset>7620</wp:posOffset>
          </wp:positionV>
          <wp:extent cx="1028700" cy="611524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1152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88E7087" wp14:editId="68E397E7">
          <wp:simplePos x="0" y="0"/>
          <wp:positionH relativeFrom="leftMargin">
            <wp:align>right</wp:align>
          </wp:positionH>
          <wp:positionV relativeFrom="paragraph">
            <wp:posOffset>-203141</wp:posOffset>
          </wp:positionV>
          <wp:extent cx="685800" cy="67119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78" r="7254" b="5264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1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1B78">
      <w:rPr>
        <w:rFonts w:ascii="Arial" w:hAnsi="Arial" w:cs="Arial"/>
        <w:sz w:val="20"/>
        <w:szCs w:val="20"/>
      </w:rPr>
      <w:t>R</w:t>
    </w:r>
    <w:r w:rsidR="00001B78" w:rsidRPr="00DF296E">
      <w:rPr>
        <w:rFonts w:ascii="Arial" w:hAnsi="Arial" w:cs="Arial"/>
        <w:sz w:val="18"/>
        <w:szCs w:val="18"/>
      </w:rPr>
      <w:t>epublic of the Philippines</w:t>
    </w:r>
  </w:p>
  <w:p w14:paraId="0CDA7E02" w14:textId="4EDF53B1" w:rsidR="00001B78" w:rsidRDefault="00BB53D8" w:rsidP="00001B78">
    <w:pPr>
      <w:pStyle w:val="Header"/>
      <w:ind w:firstLine="720"/>
      <w:rPr>
        <w:rFonts w:ascii="Arial Black" w:hAnsi="Arial Black"/>
        <w:color w:val="385623" w:themeColor="accent6" w:themeShade="80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drawing>
        <wp:anchor distT="0" distB="0" distL="114300" distR="114300" simplePos="0" relativeHeight="251665408" behindDoc="0" locked="0" layoutInCell="1" allowOverlap="1" wp14:anchorId="43AD5603" wp14:editId="305D14D9">
          <wp:simplePos x="0" y="0"/>
          <wp:positionH relativeFrom="page">
            <wp:posOffset>1122060</wp:posOffset>
          </wp:positionH>
          <wp:positionV relativeFrom="page">
            <wp:posOffset>709118</wp:posOffset>
          </wp:positionV>
          <wp:extent cx="495300" cy="485140"/>
          <wp:effectExtent l="0" t="0" r="0" b="0"/>
          <wp:wrapNone/>
          <wp:docPr id="1" name="Picture 1" descr="IE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EAT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851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1B78">
      <w:rPr>
        <w:rFonts w:ascii="Arial" w:hAnsi="Arial" w:cs="Arial"/>
        <w:sz w:val="20"/>
        <w:szCs w:val="20"/>
      </w:rPr>
      <w:t xml:space="preserve">         </w:t>
    </w:r>
    <w:r w:rsidR="00001B78" w:rsidRPr="00DF296E">
      <w:rPr>
        <w:rFonts w:ascii="Arial Black" w:hAnsi="Arial Black"/>
        <w:color w:val="385623" w:themeColor="accent6" w:themeShade="80"/>
        <w:sz w:val="24"/>
        <w:szCs w:val="24"/>
      </w:rPr>
      <w:t>BULACAN AGRICULTURAL STATE COLLEGE</w:t>
    </w:r>
  </w:p>
  <w:p w14:paraId="3520C814" w14:textId="77777777" w:rsidR="00001B78" w:rsidRPr="005F57AD" w:rsidRDefault="00001B78" w:rsidP="00001B78">
    <w:pPr>
      <w:pStyle w:val="Header"/>
      <w:rPr>
        <w:rFonts w:ascii="Arial Black" w:hAnsi="Arial Black"/>
        <w:color w:val="385623" w:themeColor="accent6" w:themeShade="80"/>
        <w:sz w:val="24"/>
        <w:szCs w:val="24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          </w:t>
    </w:r>
    <w:r>
      <w:rPr>
        <w:rFonts w:ascii="Arial Black" w:hAnsi="Arial Black" w:cs="Arial"/>
        <w:color w:val="000000" w:themeColor="text1"/>
      </w:rPr>
      <w:t>INSTITUTE OF ENGINEERING AND APPLIED TECHNOLOGY</w:t>
    </w:r>
  </w:p>
  <w:p w14:paraId="45A86754" w14:textId="180EAD52" w:rsidR="00001B78" w:rsidRDefault="00BB53D8" w:rsidP="00001B78">
    <w:pPr>
      <w:pStyle w:val="Header"/>
      <w:ind w:firstLine="720"/>
      <w:rPr>
        <w:rFonts w:ascii="Arial" w:hAnsi="Arial" w:cs="Arial"/>
        <w:color w:val="000000" w:themeColor="text1"/>
        <w:sz w:val="18"/>
        <w:szCs w:val="18"/>
      </w:rPr>
    </w:pPr>
    <w:r>
      <w:rPr>
        <w:rFonts w:ascii="Arial Black" w:hAnsi="Arial Black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EA889F" wp14:editId="4E69709C">
              <wp:simplePos x="0" y="0"/>
              <wp:positionH relativeFrom="column">
                <wp:posOffset>-988828</wp:posOffset>
              </wp:positionH>
              <wp:positionV relativeFrom="paragraph">
                <wp:posOffset>232540</wp:posOffset>
              </wp:positionV>
              <wp:extent cx="7166197" cy="21194"/>
              <wp:effectExtent l="19050" t="19050" r="34925" b="36195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66197" cy="21194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351AD6D5" id="Straight Connector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85pt,18.3pt" to="486.4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" strokecolor="#538135 [2409]" strokeweight="2.25pt">
              <v:stroke joinstyle="miter"/>
            </v:line>
          </w:pict>
        </mc:Fallback>
      </mc:AlternateContent>
    </w:r>
    <w:r w:rsidR="00001B78" w:rsidRPr="006B643D">
      <w:rPr>
        <w:rFonts w:ascii="Arial Black" w:hAnsi="Arial Black"/>
        <w:i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22AFC7" wp14:editId="30C7D5C8">
              <wp:simplePos x="0" y="0"/>
              <wp:positionH relativeFrom="page">
                <wp:posOffset>6212072</wp:posOffset>
              </wp:positionH>
              <wp:positionV relativeFrom="paragraph">
                <wp:posOffset>10160</wp:posOffset>
              </wp:positionV>
              <wp:extent cx="1466215" cy="212725"/>
              <wp:effectExtent l="0" t="0" r="19685" b="1587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6215" cy="2127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5FAE3B" w14:textId="77777777" w:rsidR="00001B78" w:rsidRPr="006B643D" w:rsidRDefault="00001B78" w:rsidP="00001B7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B643D">
                            <w:rPr>
                              <w:sz w:val="16"/>
                              <w:szCs w:val="16"/>
                            </w:rPr>
                            <w:t>Cert. No. 19.67.PH212501.00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2F22AFC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489.15pt;margin-top:.8pt;width:115.45pt;height:16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" fillcolor="white [3201]" strokecolor="white [3212]" strokeweight=".5pt">
              <v:textbox>
                <w:txbxContent>
                  <w:p w14:paraId="6C5FAE3B" w14:textId="77777777" w:rsidR="00001B78" w:rsidRPr="006B643D" w:rsidRDefault="00001B78" w:rsidP="00001B78">
                    <w:pPr>
                      <w:rPr>
                        <w:sz w:val="16"/>
                        <w:szCs w:val="16"/>
                      </w:rPr>
                    </w:pPr>
                    <w:r w:rsidRPr="006B643D">
                      <w:rPr>
                        <w:sz w:val="16"/>
                        <w:szCs w:val="16"/>
                      </w:rPr>
                      <w:t>Cert. No. 19.67.PH212501.00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001B78">
      <w:rPr>
        <w:rFonts w:ascii="Arial" w:hAnsi="Arial" w:cs="Arial"/>
        <w:color w:val="000000" w:themeColor="text1"/>
        <w:sz w:val="20"/>
        <w:szCs w:val="20"/>
      </w:rPr>
      <w:t xml:space="preserve">                            </w:t>
    </w:r>
    <w:proofErr w:type="spellStart"/>
    <w:r w:rsidR="00001B78" w:rsidRPr="00DF296E">
      <w:rPr>
        <w:rFonts w:ascii="Arial" w:hAnsi="Arial" w:cs="Arial"/>
        <w:color w:val="000000" w:themeColor="text1"/>
        <w:sz w:val="18"/>
        <w:szCs w:val="18"/>
      </w:rPr>
      <w:t>Pinaod</w:t>
    </w:r>
    <w:proofErr w:type="spellEnd"/>
    <w:r w:rsidR="00001B78" w:rsidRPr="00DF296E">
      <w:rPr>
        <w:rFonts w:ascii="Arial" w:hAnsi="Arial" w:cs="Arial"/>
        <w:color w:val="000000" w:themeColor="text1"/>
        <w:sz w:val="18"/>
        <w:szCs w:val="18"/>
      </w:rPr>
      <w:t>, San Ildefonso, Bulacan, Philippines 3010</w:t>
    </w:r>
  </w:p>
  <w:p w14:paraId="6890E6F7" w14:textId="0BD8D276" w:rsidR="00001B78" w:rsidRDefault="00001B78" w:rsidP="00001B78">
    <w:pPr>
      <w:pStyle w:val="Header"/>
      <w:ind w:firstLine="720"/>
      <w:rPr>
        <w:rFonts w:ascii="Arial" w:hAnsi="Arial" w:cs="Arial"/>
        <w:color w:val="000000" w:themeColor="text1"/>
        <w:sz w:val="18"/>
        <w:szCs w:val="18"/>
      </w:rPr>
    </w:pPr>
  </w:p>
  <w:p w14:paraId="19F98FB0" w14:textId="77777777" w:rsidR="00F753C3" w:rsidRPr="00001B78" w:rsidRDefault="00F753C3" w:rsidP="00001B78">
    <w:pPr>
      <w:pStyle w:val="Header"/>
      <w:ind w:firstLine="720"/>
      <w:rPr>
        <w:rFonts w:ascii="Arial" w:hAnsi="Arial" w:cs="Arial"/>
        <w:color w:val="000000" w:themeColor="text1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424C"/>
    <w:multiLevelType w:val="hybridMultilevel"/>
    <w:tmpl w:val="7212B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C5744"/>
    <w:multiLevelType w:val="hybridMultilevel"/>
    <w:tmpl w:val="273C8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6F1227"/>
    <w:multiLevelType w:val="hybridMultilevel"/>
    <w:tmpl w:val="E53271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C151A"/>
    <w:multiLevelType w:val="hybridMultilevel"/>
    <w:tmpl w:val="65AA8B6A"/>
    <w:lvl w:ilvl="0" w:tplc="CB88A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90C2F"/>
    <w:multiLevelType w:val="hybridMultilevel"/>
    <w:tmpl w:val="3622471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90044"/>
    <w:multiLevelType w:val="hybridMultilevel"/>
    <w:tmpl w:val="C31EFC26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42A6C"/>
    <w:multiLevelType w:val="hybridMultilevel"/>
    <w:tmpl w:val="3E522392"/>
    <w:lvl w:ilvl="0" w:tplc="E084C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D22D5"/>
    <w:multiLevelType w:val="hybridMultilevel"/>
    <w:tmpl w:val="E32A770C"/>
    <w:lvl w:ilvl="0" w:tplc="326A8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C50E3"/>
    <w:multiLevelType w:val="hybridMultilevel"/>
    <w:tmpl w:val="2F80A0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04C0E"/>
    <w:multiLevelType w:val="hybridMultilevel"/>
    <w:tmpl w:val="E5A0DFDC"/>
    <w:lvl w:ilvl="0" w:tplc="FC54C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0C20E2"/>
    <w:multiLevelType w:val="hybridMultilevel"/>
    <w:tmpl w:val="43A0C0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F14D1"/>
    <w:multiLevelType w:val="hybridMultilevel"/>
    <w:tmpl w:val="513CC69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0E2E48"/>
    <w:multiLevelType w:val="hybridMultilevel"/>
    <w:tmpl w:val="2E28FF02"/>
    <w:lvl w:ilvl="0" w:tplc="3409000D">
      <w:start w:val="1"/>
      <w:numFmt w:val="bullet"/>
      <w:lvlText w:val=""/>
      <w:lvlJc w:val="left"/>
      <w:pPr>
        <w:ind w:left="732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3" w15:restartNumberingAfterBreak="0">
    <w:nsid w:val="22B36045"/>
    <w:multiLevelType w:val="hybridMultilevel"/>
    <w:tmpl w:val="E826A2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D73BB"/>
    <w:multiLevelType w:val="hybridMultilevel"/>
    <w:tmpl w:val="E0F229C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C509CA"/>
    <w:multiLevelType w:val="hybridMultilevel"/>
    <w:tmpl w:val="8E026A70"/>
    <w:lvl w:ilvl="0" w:tplc="4712D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87179"/>
    <w:multiLevelType w:val="hybridMultilevel"/>
    <w:tmpl w:val="5BF2D01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F1615"/>
    <w:multiLevelType w:val="hybridMultilevel"/>
    <w:tmpl w:val="91F88520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9C65C3"/>
    <w:multiLevelType w:val="hybridMultilevel"/>
    <w:tmpl w:val="80A23E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BA638D"/>
    <w:multiLevelType w:val="hybridMultilevel"/>
    <w:tmpl w:val="6E96E2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9349D"/>
    <w:multiLevelType w:val="hybridMultilevel"/>
    <w:tmpl w:val="1F9E787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62F21"/>
    <w:multiLevelType w:val="hybridMultilevel"/>
    <w:tmpl w:val="7662198C"/>
    <w:lvl w:ilvl="0" w:tplc="5B86AC1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D04D9"/>
    <w:multiLevelType w:val="hybridMultilevel"/>
    <w:tmpl w:val="7A5EEFBA"/>
    <w:lvl w:ilvl="0" w:tplc="6DC235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97A58"/>
    <w:multiLevelType w:val="hybridMultilevel"/>
    <w:tmpl w:val="8C2E21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BD7F63"/>
    <w:multiLevelType w:val="hybridMultilevel"/>
    <w:tmpl w:val="A27610B8"/>
    <w:lvl w:ilvl="0" w:tplc="3F08985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130E9"/>
    <w:multiLevelType w:val="hybridMultilevel"/>
    <w:tmpl w:val="22CEA9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747C5"/>
    <w:multiLevelType w:val="hybridMultilevel"/>
    <w:tmpl w:val="3E7810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814027"/>
    <w:multiLevelType w:val="hybridMultilevel"/>
    <w:tmpl w:val="C874A67E"/>
    <w:lvl w:ilvl="0" w:tplc="A65A7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A000A4"/>
    <w:multiLevelType w:val="hybridMultilevel"/>
    <w:tmpl w:val="73B41A98"/>
    <w:lvl w:ilvl="0" w:tplc="A45E20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A71C09"/>
    <w:multiLevelType w:val="hybridMultilevel"/>
    <w:tmpl w:val="8040B49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096FF9"/>
    <w:multiLevelType w:val="hybridMultilevel"/>
    <w:tmpl w:val="FB3E2D60"/>
    <w:lvl w:ilvl="0" w:tplc="24CE4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511AA6"/>
    <w:multiLevelType w:val="hybridMultilevel"/>
    <w:tmpl w:val="22600F14"/>
    <w:lvl w:ilvl="0" w:tplc="8ADE05F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B90F8D"/>
    <w:multiLevelType w:val="hybridMultilevel"/>
    <w:tmpl w:val="50843BBE"/>
    <w:lvl w:ilvl="0" w:tplc="45009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2D59DD"/>
    <w:multiLevelType w:val="hybridMultilevel"/>
    <w:tmpl w:val="AB3CB2EC"/>
    <w:lvl w:ilvl="0" w:tplc="1C10D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346867"/>
    <w:multiLevelType w:val="hybridMultilevel"/>
    <w:tmpl w:val="C194F91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96C61"/>
    <w:multiLevelType w:val="hybridMultilevel"/>
    <w:tmpl w:val="0F4A0D9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D440A"/>
    <w:multiLevelType w:val="hybridMultilevel"/>
    <w:tmpl w:val="1B3AE48E"/>
    <w:lvl w:ilvl="0" w:tplc="36C48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1E5B25"/>
    <w:multiLevelType w:val="hybridMultilevel"/>
    <w:tmpl w:val="41281A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3405B0"/>
    <w:multiLevelType w:val="hybridMultilevel"/>
    <w:tmpl w:val="344A80B0"/>
    <w:lvl w:ilvl="0" w:tplc="45009D5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7D79C5"/>
    <w:multiLevelType w:val="hybridMultilevel"/>
    <w:tmpl w:val="BCDA8D60"/>
    <w:lvl w:ilvl="0" w:tplc="6728FF0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BA5F41"/>
    <w:multiLevelType w:val="hybridMultilevel"/>
    <w:tmpl w:val="BC6051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54E80"/>
    <w:multiLevelType w:val="hybridMultilevel"/>
    <w:tmpl w:val="8722B77C"/>
    <w:lvl w:ilvl="0" w:tplc="FC60B6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EF1F3F"/>
    <w:multiLevelType w:val="hybridMultilevel"/>
    <w:tmpl w:val="822E87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4218FF"/>
    <w:multiLevelType w:val="hybridMultilevel"/>
    <w:tmpl w:val="55007B90"/>
    <w:lvl w:ilvl="0" w:tplc="1C10D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A4CC0"/>
    <w:multiLevelType w:val="hybridMultilevel"/>
    <w:tmpl w:val="5C28D80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"/>
  </w:num>
  <w:num w:numId="3">
    <w:abstractNumId w:val="14"/>
  </w:num>
  <w:num w:numId="4">
    <w:abstractNumId w:val="35"/>
  </w:num>
  <w:num w:numId="5">
    <w:abstractNumId w:val="30"/>
  </w:num>
  <w:num w:numId="6">
    <w:abstractNumId w:val="12"/>
  </w:num>
  <w:num w:numId="7">
    <w:abstractNumId w:val="44"/>
  </w:num>
  <w:num w:numId="8">
    <w:abstractNumId w:val="27"/>
  </w:num>
  <w:num w:numId="9">
    <w:abstractNumId w:val="28"/>
  </w:num>
  <w:num w:numId="10">
    <w:abstractNumId w:val="15"/>
  </w:num>
  <w:num w:numId="11">
    <w:abstractNumId w:val="39"/>
  </w:num>
  <w:num w:numId="12">
    <w:abstractNumId w:val="29"/>
  </w:num>
  <w:num w:numId="13">
    <w:abstractNumId w:val="9"/>
  </w:num>
  <w:num w:numId="14">
    <w:abstractNumId w:val="3"/>
  </w:num>
  <w:num w:numId="15">
    <w:abstractNumId w:val="6"/>
  </w:num>
  <w:num w:numId="16">
    <w:abstractNumId w:val="7"/>
  </w:num>
  <w:num w:numId="17">
    <w:abstractNumId w:val="34"/>
  </w:num>
  <w:num w:numId="18">
    <w:abstractNumId w:val="11"/>
  </w:num>
  <w:num w:numId="19">
    <w:abstractNumId w:val="19"/>
  </w:num>
  <w:num w:numId="20">
    <w:abstractNumId w:val="42"/>
  </w:num>
  <w:num w:numId="21">
    <w:abstractNumId w:val="43"/>
  </w:num>
  <w:num w:numId="22">
    <w:abstractNumId w:val="33"/>
  </w:num>
  <w:num w:numId="23">
    <w:abstractNumId w:val="21"/>
  </w:num>
  <w:num w:numId="24">
    <w:abstractNumId w:val="41"/>
  </w:num>
  <w:num w:numId="25">
    <w:abstractNumId w:val="20"/>
  </w:num>
  <w:num w:numId="26">
    <w:abstractNumId w:val="32"/>
  </w:num>
  <w:num w:numId="27">
    <w:abstractNumId w:val="22"/>
  </w:num>
  <w:num w:numId="28">
    <w:abstractNumId w:val="25"/>
  </w:num>
  <w:num w:numId="29">
    <w:abstractNumId w:val="13"/>
  </w:num>
  <w:num w:numId="30">
    <w:abstractNumId w:val="8"/>
  </w:num>
  <w:num w:numId="31">
    <w:abstractNumId w:val="17"/>
  </w:num>
  <w:num w:numId="32">
    <w:abstractNumId w:val="5"/>
  </w:num>
  <w:num w:numId="33">
    <w:abstractNumId w:val="10"/>
  </w:num>
  <w:num w:numId="34">
    <w:abstractNumId w:val="31"/>
  </w:num>
  <w:num w:numId="35">
    <w:abstractNumId w:val="26"/>
  </w:num>
  <w:num w:numId="36">
    <w:abstractNumId w:val="40"/>
  </w:num>
  <w:num w:numId="37">
    <w:abstractNumId w:val="23"/>
  </w:num>
  <w:num w:numId="38">
    <w:abstractNumId w:val="18"/>
  </w:num>
  <w:num w:numId="39">
    <w:abstractNumId w:val="37"/>
  </w:num>
  <w:num w:numId="40">
    <w:abstractNumId w:val="2"/>
  </w:num>
  <w:num w:numId="41">
    <w:abstractNumId w:val="36"/>
  </w:num>
  <w:num w:numId="42">
    <w:abstractNumId w:val="24"/>
  </w:num>
  <w:num w:numId="43">
    <w:abstractNumId w:val="16"/>
  </w:num>
  <w:num w:numId="44">
    <w:abstractNumId w:val="0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7A"/>
    <w:rsid w:val="00001B78"/>
    <w:rsid w:val="00004D9A"/>
    <w:rsid w:val="000272DC"/>
    <w:rsid w:val="0003470E"/>
    <w:rsid w:val="0003521C"/>
    <w:rsid w:val="00042579"/>
    <w:rsid w:val="00054038"/>
    <w:rsid w:val="00054DD4"/>
    <w:rsid w:val="00096FB8"/>
    <w:rsid w:val="000A580C"/>
    <w:rsid w:val="000A6552"/>
    <w:rsid w:val="000C0AD6"/>
    <w:rsid w:val="000D28A3"/>
    <w:rsid w:val="000D6904"/>
    <w:rsid w:val="000E7901"/>
    <w:rsid w:val="00100EDD"/>
    <w:rsid w:val="001071B3"/>
    <w:rsid w:val="0017554F"/>
    <w:rsid w:val="001F0FC8"/>
    <w:rsid w:val="001F314A"/>
    <w:rsid w:val="00210C17"/>
    <w:rsid w:val="002233C5"/>
    <w:rsid w:val="002612D2"/>
    <w:rsid w:val="0027376F"/>
    <w:rsid w:val="00283FC1"/>
    <w:rsid w:val="0029139C"/>
    <w:rsid w:val="002A40EC"/>
    <w:rsid w:val="002B6E5F"/>
    <w:rsid w:val="002D36EE"/>
    <w:rsid w:val="002D55BF"/>
    <w:rsid w:val="002D679A"/>
    <w:rsid w:val="002E2036"/>
    <w:rsid w:val="002E7F3A"/>
    <w:rsid w:val="00310E41"/>
    <w:rsid w:val="003113A3"/>
    <w:rsid w:val="00335AB6"/>
    <w:rsid w:val="00335B2F"/>
    <w:rsid w:val="00347498"/>
    <w:rsid w:val="003500B7"/>
    <w:rsid w:val="00372D70"/>
    <w:rsid w:val="003769E5"/>
    <w:rsid w:val="00381715"/>
    <w:rsid w:val="003819A7"/>
    <w:rsid w:val="0038713A"/>
    <w:rsid w:val="003D0F97"/>
    <w:rsid w:val="003E481C"/>
    <w:rsid w:val="003F09E4"/>
    <w:rsid w:val="004170EA"/>
    <w:rsid w:val="004434AA"/>
    <w:rsid w:val="00450678"/>
    <w:rsid w:val="0048724C"/>
    <w:rsid w:val="00490891"/>
    <w:rsid w:val="004A520C"/>
    <w:rsid w:val="004C4E13"/>
    <w:rsid w:val="004C6B17"/>
    <w:rsid w:val="004E4BD3"/>
    <w:rsid w:val="005037A8"/>
    <w:rsid w:val="005331F3"/>
    <w:rsid w:val="00550DD2"/>
    <w:rsid w:val="00555884"/>
    <w:rsid w:val="00564740"/>
    <w:rsid w:val="00571AE5"/>
    <w:rsid w:val="0058637E"/>
    <w:rsid w:val="005946D2"/>
    <w:rsid w:val="005A2727"/>
    <w:rsid w:val="005B3D50"/>
    <w:rsid w:val="005C1B4D"/>
    <w:rsid w:val="005D45FA"/>
    <w:rsid w:val="005D6566"/>
    <w:rsid w:val="005E58E7"/>
    <w:rsid w:val="005F4864"/>
    <w:rsid w:val="005F57AD"/>
    <w:rsid w:val="00600489"/>
    <w:rsid w:val="0060385B"/>
    <w:rsid w:val="00615052"/>
    <w:rsid w:val="00624EB2"/>
    <w:rsid w:val="006339EC"/>
    <w:rsid w:val="00641320"/>
    <w:rsid w:val="00694D43"/>
    <w:rsid w:val="006971EB"/>
    <w:rsid w:val="006B116B"/>
    <w:rsid w:val="006C0D40"/>
    <w:rsid w:val="006D5F7A"/>
    <w:rsid w:val="006F7BB2"/>
    <w:rsid w:val="00735FC2"/>
    <w:rsid w:val="00740A41"/>
    <w:rsid w:val="007A34C4"/>
    <w:rsid w:val="007D1E9E"/>
    <w:rsid w:val="007D625D"/>
    <w:rsid w:val="007F1872"/>
    <w:rsid w:val="007F337D"/>
    <w:rsid w:val="0081430E"/>
    <w:rsid w:val="008166CF"/>
    <w:rsid w:val="0082728D"/>
    <w:rsid w:val="00827353"/>
    <w:rsid w:val="00830DCB"/>
    <w:rsid w:val="00832CD7"/>
    <w:rsid w:val="00836C1C"/>
    <w:rsid w:val="00855112"/>
    <w:rsid w:val="00870907"/>
    <w:rsid w:val="00884EFE"/>
    <w:rsid w:val="008B2EAE"/>
    <w:rsid w:val="008C0F93"/>
    <w:rsid w:val="008D2FCD"/>
    <w:rsid w:val="008D3694"/>
    <w:rsid w:val="008D5B70"/>
    <w:rsid w:val="008E55A0"/>
    <w:rsid w:val="00900550"/>
    <w:rsid w:val="009027D3"/>
    <w:rsid w:val="00905DE4"/>
    <w:rsid w:val="00906D42"/>
    <w:rsid w:val="009206B2"/>
    <w:rsid w:val="0093640D"/>
    <w:rsid w:val="009562F4"/>
    <w:rsid w:val="0097467D"/>
    <w:rsid w:val="009747A2"/>
    <w:rsid w:val="009A17F1"/>
    <w:rsid w:val="009A65D7"/>
    <w:rsid w:val="009C3478"/>
    <w:rsid w:val="009C7849"/>
    <w:rsid w:val="009C7E2D"/>
    <w:rsid w:val="009E78FE"/>
    <w:rsid w:val="009F613D"/>
    <w:rsid w:val="00A030C7"/>
    <w:rsid w:val="00A33501"/>
    <w:rsid w:val="00A43393"/>
    <w:rsid w:val="00A47594"/>
    <w:rsid w:val="00A66D9A"/>
    <w:rsid w:val="00AD33FA"/>
    <w:rsid w:val="00B43EA5"/>
    <w:rsid w:val="00B5790F"/>
    <w:rsid w:val="00B7354F"/>
    <w:rsid w:val="00B81D4F"/>
    <w:rsid w:val="00B83D1B"/>
    <w:rsid w:val="00B90FAA"/>
    <w:rsid w:val="00BB53D8"/>
    <w:rsid w:val="00BD1DE9"/>
    <w:rsid w:val="00BE45DC"/>
    <w:rsid w:val="00C04D92"/>
    <w:rsid w:val="00C2396D"/>
    <w:rsid w:val="00C418C5"/>
    <w:rsid w:val="00C7209A"/>
    <w:rsid w:val="00C76097"/>
    <w:rsid w:val="00C83018"/>
    <w:rsid w:val="00C96A8A"/>
    <w:rsid w:val="00C96C71"/>
    <w:rsid w:val="00CB78D5"/>
    <w:rsid w:val="00CC6570"/>
    <w:rsid w:val="00CC6EF9"/>
    <w:rsid w:val="00CD4667"/>
    <w:rsid w:val="00CD4DBD"/>
    <w:rsid w:val="00D159EB"/>
    <w:rsid w:val="00D16D20"/>
    <w:rsid w:val="00D3399F"/>
    <w:rsid w:val="00D42705"/>
    <w:rsid w:val="00D43623"/>
    <w:rsid w:val="00D622CF"/>
    <w:rsid w:val="00D739CD"/>
    <w:rsid w:val="00D92B32"/>
    <w:rsid w:val="00D95960"/>
    <w:rsid w:val="00DA5BEC"/>
    <w:rsid w:val="00DC1BE0"/>
    <w:rsid w:val="00DF5D8E"/>
    <w:rsid w:val="00E3580C"/>
    <w:rsid w:val="00E40107"/>
    <w:rsid w:val="00E53B4D"/>
    <w:rsid w:val="00E615DF"/>
    <w:rsid w:val="00E61BDA"/>
    <w:rsid w:val="00E975F0"/>
    <w:rsid w:val="00EB0654"/>
    <w:rsid w:val="00EC00BB"/>
    <w:rsid w:val="00EE57D5"/>
    <w:rsid w:val="00EF0AC2"/>
    <w:rsid w:val="00EF27CB"/>
    <w:rsid w:val="00F051B6"/>
    <w:rsid w:val="00F05DC8"/>
    <w:rsid w:val="00F13CBB"/>
    <w:rsid w:val="00F56AFF"/>
    <w:rsid w:val="00F60FCC"/>
    <w:rsid w:val="00F64D69"/>
    <w:rsid w:val="00F71B24"/>
    <w:rsid w:val="00F753C3"/>
    <w:rsid w:val="00F7591E"/>
    <w:rsid w:val="00FA17F2"/>
    <w:rsid w:val="00FA1A5E"/>
    <w:rsid w:val="00FC24DD"/>
    <w:rsid w:val="00FD7883"/>
    <w:rsid w:val="00FE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97BBB"/>
  <w15:docId w15:val="{9350DC17-C53C-4699-B97D-83C34B64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3D8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320"/>
  </w:style>
  <w:style w:type="paragraph" w:styleId="Footer">
    <w:name w:val="footer"/>
    <w:basedOn w:val="Normal"/>
    <w:link w:val="FooterChar"/>
    <w:uiPriority w:val="99"/>
    <w:unhideWhenUsed/>
    <w:rsid w:val="00641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320"/>
  </w:style>
  <w:style w:type="character" w:styleId="Hyperlink">
    <w:name w:val="Hyperlink"/>
    <w:basedOn w:val="DefaultParagraphFont"/>
    <w:uiPriority w:val="99"/>
    <w:unhideWhenUsed/>
    <w:rsid w:val="006B11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E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EA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755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554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E7F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7F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7F3A"/>
    <w:rPr>
      <w:vertAlign w:val="superscript"/>
    </w:rPr>
  </w:style>
  <w:style w:type="paragraph" w:styleId="BodyText">
    <w:name w:val="Body Text"/>
    <w:basedOn w:val="Normal"/>
    <w:link w:val="BodyTextChar"/>
    <w:qFormat/>
    <w:rsid w:val="00E40107"/>
    <w:pPr>
      <w:suppressAutoHyphens/>
      <w:spacing w:after="120" w:line="240" w:lineRule="auto"/>
    </w:pPr>
    <w:rPr>
      <w:rFonts w:ascii="Times New Roman" w:eastAsia="Batang" w:hAnsi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E40107"/>
    <w:rPr>
      <w:rFonts w:ascii="Times New Roman" w:eastAsia="Batang" w:hAnsi="Times New Roman" w:cs="Times New Roman"/>
      <w:sz w:val="24"/>
      <w:szCs w:val="24"/>
      <w:lang w:val="en-GB"/>
    </w:rPr>
  </w:style>
  <w:style w:type="paragraph" w:styleId="NoSpacing">
    <w:name w:val="No Spacing"/>
    <w:qFormat/>
    <w:rsid w:val="00C96A8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asc.edu.ph/" TargetMode="External"/><Relationship Id="rId1" Type="http://schemas.openxmlformats.org/officeDocument/2006/relationships/hyperlink" Target="http://www.basc.edu.ph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sc.edu.ph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P-ACSA\Documents\ACSA\CSS%20-%20VPACSA\MEMO\MEMO%20ACSA\BASC%20Header%20ACSA_Long_MEM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31684A-D2E9-4A1B-99A1-1BFC8A3CC22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21B6B-1C3D-4493-9CF0-AB9FF97CE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BASC Header ACSA_Long_MEMO</Template>
  <TotalTime>108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VP-ACSA</dc:creator>
  <cp:lastModifiedBy>Windows User</cp:lastModifiedBy>
  <cp:revision>9</cp:revision>
  <cp:lastPrinted>2019-03-27T06:05:00Z</cp:lastPrinted>
  <dcterms:created xsi:type="dcterms:W3CDTF">2021-02-09T06:22:00Z</dcterms:created>
  <dcterms:modified xsi:type="dcterms:W3CDTF">2024-01-31T08:42:00Z</dcterms:modified>
</cp:coreProperties>
</file>